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890" w:type="dxa"/>
        <w:jc w:val="center"/>
        <w:tblBorders>
          <w:top w:val="nil"/>
          <w:left w:val="nil"/>
          <w:bottom w:val="nil"/>
          <w:right w:val="nil"/>
          <w:insideH w:val="single" w:sz="4" w:space="0" w:color="85B2F6"/>
          <w:insideV w:val="single" w:sz="4" w:space="0" w:color="85B2F6"/>
        </w:tblBorders>
        <w:tblLayout w:type="fixed"/>
        <w:tblLook w:val="0400" w:firstRow="0" w:lastRow="0" w:firstColumn="0" w:lastColumn="0" w:noHBand="0" w:noVBand="1"/>
      </w:tblPr>
      <w:tblGrid>
        <w:gridCol w:w="2774"/>
        <w:gridCol w:w="1800"/>
        <w:gridCol w:w="3316"/>
      </w:tblGrid>
      <w:tr w:rsidR="008A4A21" w:rsidRPr="00C877FB" w14:paraId="23FED05A" w14:textId="77777777" w:rsidTr="00D40286">
        <w:trPr>
          <w:trHeight w:val="227"/>
          <w:jc w:val="center"/>
        </w:trPr>
        <w:tc>
          <w:tcPr>
            <w:tcW w:w="2774" w:type="dxa"/>
            <w:shd w:val="clear" w:color="auto" w:fill="auto"/>
            <w:tcMar>
              <w:left w:w="0" w:type="dxa"/>
              <w:right w:w="227" w:type="dxa"/>
            </w:tcMar>
            <w:vAlign w:val="center"/>
          </w:tcPr>
          <w:p w14:paraId="228FBD31" w14:textId="77777777" w:rsidR="008A4A21" w:rsidRPr="00C877FB" w:rsidRDefault="008A4A21" w:rsidP="00C877F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rFonts w:eastAsia="Arial" w:cstheme="minorHAnsi"/>
                <w:color w:val="5E5E5E" w:themeColor="text2"/>
                <w:sz w:val="22"/>
                <w:szCs w:val="22"/>
              </w:rPr>
            </w:pPr>
            <w:r w:rsidRPr="00C877FB">
              <w:rPr>
                <w:rFonts w:eastAsia="Arial" w:cstheme="minorHAnsi"/>
                <w:color w:val="5E5E5E" w:themeColor="text2"/>
                <w:sz w:val="22"/>
                <w:szCs w:val="22"/>
              </w:rPr>
              <w:t>Ddlambert1@hotmail.com</w:t>
            </w:r>
          </w:p>
        </w:tc>
        <w:tc>
          <w:tcPr>
            <w:tcW w:w="1800" w:type="dxa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7F59C9B4" w14:textId="77777777" w:rsidR="008A4A21" w:rsidRPr="00C877FB" w:rsidRDefault="008A4A21" w:rsidP="00C877F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rFonts w:eastAsia="Arial" w:cstheme="minorHAnsi"/>
                <w:color w:val="5E5E5E" w:themeColor="text2"/>
                <w:sz w:val="22"/>
                <w:szCs w:val="22"/>
              </w:rPr>
            </w:pPr>
            <w:r w:rsidRPr="00C877FB">
              <w:rPr>
                <w:rFonts w:eastAsia="Arial" w:cstheme="minorHAnsi"/>
                <w:color w:val="5E5E5E" w:themeColor="text2"/>
                <w:sz w:val="22"/>
                <w:szCs w:val="22"/>
              </w:rPr>
              <w:t>022 153 2047</w:t>
            </w:r>
          </w:p>
        </w:tc>
        <w:tc>
          <w:tcPr>
            <w:tcW w:w="3316" w:type="dxa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68FD57D1" w14:textId="50B6C03A" w:rsidR="000B6DCC" w:rsidRDefault="00491DB8" w:rsidP="00C877F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rFonts w:eastAsia="Arial" w:cstheme="minorHAnsi"/>
                <w:color w:val="5E5E5E" w:themeColor="text2"/>
                <w:sz w:val="22"/>
                <w:szCs w:val="22"/>
              </w:rPr>
            </w:pPr>
            <w:r w:rsidRPr="00C877FB">
              <w:rPr>
                <w:rFonts w:eastAsia="Arial" w:cstheme="minorHAnsi"/>
                <w:color w:val="5E5E5E" w:themeColor="text2"/>
                <w:sz w:val="22"/>
                <w:szCs w:val="22"/>
              </w:rPr>
              <w:t>LinkedIn</w:t>
            </w:r>
            <w:r w:rsidR="000B6DCC">
              <w:rPr>
                <w:rFonts w:eastAsia="Arial" w:cstheme="minorHAnsi"/>
                <w:color w:val="5E5E5E" w:themeColor="text2"/>
                <w:sz w:val="22"/>
                <w:szCs w:val="22"/>
              </w:rPr>
              <w:t>:</w:t>
            </w:r>
            <w:r w:rsidRPr="00C877FB">
              <w:rPr>
                <w:rFonts w:eastAsia="Arial" w:cstheme="minorHAnsi"/>
                <w:color w:val="5E5E5E" w:themeColor="text2"/>
                <w:sz w:val="22"/>
                <w:szCs w:val="22"/>
              </w:rPr>
              <w:t xml:space="preserve"> </w:t>
            </w:r>
            <w:r w:rsidR="009749EB" w:rsidRPr="009749EB">
              <w:rPr>
                <w:rFonts w:eastAsia="Arial" w:cstheme="minorHAnsi"/>
                <w:color w:val="5E5E5E" w:themeColor="text2"/>
                <w:sz w:val="22"/>
                <w:szCs w:val="22"/>
              </w:rPr>
              <w:t>linkedin.com/in/dale-lambert-46b29267/</w:t>
            </w:r>
          </w:p>
          <w:p w14:paraId="329BF47B" w14:textId="6DB39DF3" w:rsidR="008A4A21" w:rsidRPr="00C877FB" w:rsidRDefault="00491DB8" w:rsidP="00C877F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rFonts w:eastAsia="Arial" w:cstheme="minorHAnsi"/>
                <w:color w:val="5E5E5E" w:themeColor="text2"/>
                <w:sz w:val="22"/>
                <w:szCs w:val="22"/>
              </w:rPr>
            </w:pPr>
            <w:r w:rsidRPr="00C877FB">
              <w:rPr>
                <w:rFonts w:eastAsia="Arial" w:cstheme="minorHAnsi"/>
                <w:color w:val="5E5E5E" w:themeColor="text2"/>
                <w:sz w:val="22"/>
                <w:szCs w:val="22"/>
              </w:rPr>
              <w:t>GitHub</w:t>
            </w:r>
            <w:r w:rsidR="000B6DCC">
              <w:rPr>
                <w:rFonts w:eastAsia="Arial" w:cstheme="minorHAnsi"/>
                <w:color w:val="5E5E5E" w:themeColor="text2"/>
                <w:sz w:val="22"/>
                <w:szCs w:val="22"/>
              </w:rPr>
              <w:t>: InsaneOwl1993</w:t>
            </w:r>
          </w:p>
        </w:tc>
      </w:tr>
    </w:tbl>
    <w:p w14:paraId="2ABFEA10" w14:textId="63B43E88" w:rsidR="00191C77" w:rsidRPr="00191C77" w:rsidRDefault="00191C77" w:rsidP="00AF1A58">
      <w:pPr>
        <w:pStyle w:val="Name"/>
      </w:pPr>
      <w:r>
        <w:t>dale lambert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BA56D5" w14:paraId="610E8334" w14:textId="77777777" w:rsidTr="000766D2">
        <w:tc>
          <w:tcPr>
            <w:tcW w:w="1778" w:type="dxa"/>
            <w:tcBorders>
              <w:bottom w:val="single" w:sz="4" w:space="0" w:color="418AB3" w:themeColor="accent1"/>
            </w:tcBorders>
          </w:tcPr>
          <w:p w14:paraId="45F987A2" w14:textId="691A0B78" w:rsidR="00BA56D5" w:rsidRDefault="00491DB8">
            <w:pPr>
              <w:pStyle w:val="Heading1"/>
            </w:pPr>
            <w:r>
              <w:t xml:space="preserve">CAREER </w:t>
            </w:r>
            <w:r w:rsidR="008F7017">
              <w:t>Objective</w:t>
            </w:r>
          </w:p>
        </w:tc>
        <w:tc>
          <w:tcPr>
            <w:tcW w:w="472" w:type="dxa"/>
            <w:tcBorders>
              <w:bottom w:val="single" w:sz="4" w:space="0" w:color="418AB3" w:themeColor="accent1"/>
            </w:tcBorders>
          </w:tcPr>
          <w:p w14:paraId="10D539B5" w14:textId="77777777" w:rsidR="00BA56D5" w:rsidRDefault="00BA56D5"/>
        </w:tc>
        <w:tc>
          <w:tcPr>
            <w:tcW w:w="7830" w:type="dxa"/>
            <w:tcBorders>
              <w:bottom w:val="single" w:sz="4" w:space="0" w:color="418AB3" w:themeColor="accent1"/>
            </w:tcBorders>
          </w:tcPr>
          <w:p w14:paraId="6C1AF3F9" w14:textId="183F6FDF" w:rsidR="00BA56D5" w:rsidRDefault="00491DB8">
            <w:r w:rsidRPr="00491DB8">
              <w:t xml:space="preserve">With an </w:t>
            </w:r>
            <w:r w:rsidR="000B6DCC">
              <w:t>af</w:t>
            </w:r>
            <w:r w:rsidRPr="00491DB8">
              <w:t>finity for technology, I have launched myself into the world of software.</w:t>
            </w:r>
            <w:r w:rsidR="00C877FB">
              <w:t xml:space="preserve"> Pursuing an</w:t>
            </w:r>
            <w:r w:rsidRPr="00491DB8">
              <w:t xml:space="preserve"> AUT accredited Certificate in Software Engineering, gaining practical skills to design and implement software solutions. Looking to begin my career as a developer, I am eager to land a junior role. I can bring technical aptitude, problem-solving and understanding </w:t>
            </w:r>
            <w:r w:rsidR="00600A92">
              <w:t xml:space="preserve">of </w:t>
            </w:r>
            <w:r w:rsidRPr="00491DB8">
              <w:t>the end-user to your team.</w:t>
            </w:r>
            <w:r w:rsidR="004D3555">
              <w:t xml:space="preserve">         </w:t>
            </w:r>
          </w:p>
        </w:tc>
      </w:tr>
      <w:tr w:rsidR="00BA56D5" w14:paraId="6973D5DD" w14:textId="77777777" w:rsidTr="000766D2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04CC4387" w14:textId="77777777" w:rsidR="00BA56D5" w:rsidRDefault="008F7017">
            <w:pPr>
              <w:pStyle w:val="Heading1"/>
            </w:pPr>
            <w:r>
              <w:t>Professional Achievements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B473928" w14:textId="77777777" w:rsidR="00BA56D5" w:rsidRDefault="00BA56D5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D796BF8E91C447498DA129B64595227F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47F1C365" w14:textId="369E1320" w:rsidR="00BA56D5" w:rsidRDefault="00704960" w:rsidP="00216FD9">
                    <w:pPr>
                      <w:pStyle w:val="Heading2"/>
                    </w:pPr>
                    <w:r>
                      <w:t xml:space="preserve">Konde </w:t>
                    </w:r>
                    <w:r w:rsidR="008F1F72">
                      <w:t>Hair Stylist Database (Full Stack. React, J</w:t>
                    </w:r>
                    <w:r w:rsidR="00A47FFE">
                      <w:t>ava</w:t>
                    </w:r>
                    <w:r w:rsidR="008F1F72">
                      <w:t>S</w:t>
                    </w:r>
                    <w:r w:rsidR="00A47FFE">
                      <w:t>Cript</w:t>
                    </w:r>
                    <w:r w:rsidR="008F1F72">
                      <w:t>, CSS, MongoDB, Swagger)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40024091"/>
                  <w:placeholder>
                    <w:docPart w:val="D796BF8E91C447498DA129B64595227F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0EC76D37" w14:textId="71640A62" w:rsidR="00491DB8" w:rsidRDefault="00216FD9" w:rsidP="00121C27">
                    <w:pPr>
                      <w:pStyle w:val="Heading2"/>
                    </w:pPr>
                    <w:r>
                      <w:t>Konde</w:t>
                    </w:r>
                    <w:r w:rsidR="00A47FFE">
                      <w:t xml:space="preserve"> Hair Stylist Database (Backend. MongoDB, JavaScript, Swagger)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61285388"/>
                  <w:placeholder>
                    <w:docPart w:val="E647F76E60D242FDA51C70D9268D74A4"/>
                  </w:placeholder>
                  <w15:repeatingSectionItem/>
                </w:sdtPr>
                <w:sdtEndPr/>
                <w:sdtContent>
                  <w:p w14:paraId="18431A86" w14:textId="77777777" w:rsidR="00121C27" w:rsidRDefault="00121C27" w:rsidP="00121C27">
                    <w:pPr>
                      <w:pStyle w:val="Heading2"/>
                    </w:pPr>
                    <w:r>
                      <w:t>Konde Hair Stylist Database (Front End. React, Javascript, CSS.)</w:t>
                    </w:r>
                  </w:p>
                  <w:p w14:paraId="4F700249" w14:textId="338824E2" w:rsidR="00121C27" w:rsidRPr="00121C27" w:rsidRDefault="00121C27" w:rsidP="00121C27">
                    <w:pPr>
                      <w:pStyle w:val="Heading2"/>
                    </w:pPr>
                    <w:r w:rsidRPr="00121C27">
                      <w:t>Star Wars Database (Front End. JS, HTML, CSS)</w:t>
                    </w:r>
                  </w:p>
                  <w:p w14:paraId="3C0B9EFB" w14:textId="5290CE31" w:rsidR="00491DB8" w:rsidRPr="00121C27" w:rsidRDefault="008C7139" w:rsidP="00121C27"/>
                </w:sdtContent>
              </w:sdt>
              <w:p w14:paraId="12F20343" w14:textId="624E7398" w:rsidR="00BA56D5" w:rsidRDefault="008C7139" w:rsidP="00121C27">
                <w:pPr>
                  <w:pStyle w:val="Heading2"/>
                </w:pPr>
              </w:p>
            </w:sdtContent>
          </w:sdt>
        </w:tc>
      </w:tr>
      <w:tr w:rsidR="00BA56D5" w14:paraId="3B789679" w14:textId="77777777" w:rsidTr="000766D2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BE065CA" w14:textId="25ADFD23" w:rsidR="00BA56D5" w:rsidRDefault="00C877FB">
            <w:pPr>
              <w:pStyle w:val="Heading1"/>
            </w:pPr>
            <w:r>
              <w:t xml:space="preserve"> Technical </w:t>
            </w:r>
            <w:r w:rsidR="008F7017">
              <w:t>Skills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0AADBC72" w14:textId="77777777" w:rsidR="00BA56D5" w:rsidRDefault="00BA56D5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id w:val="-1116827610"/>
              <w15:repeatingSection/>
            </w:sdtPr>
            <w:sdtEndPr/>
            <w:sdtContent>
              <w:sdt>
                <w:sdtPr>
                  <w:id w:val="-2006429974"/>
                  <w:placeholder>
                    <w:docPart w:val="AE7BF9DC65ED4851ADC3F91FAD3333A0"/>
                  </w:placeholder>
                  <w15:repeatingSectionItem/>
                </w:sdtPr>
                <w:sdtEndPr/>
                <w:sdtContent>
                  <w:p w14:paraId="56446F30" w14:textId="3025F9B6" w:rsidR="00C877FB" w:rsidRPr="00C877FB" w:rsidRDefault="00C877FB" w:rsidP="00C877FB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lang w:val="en-NZ"/>
                      </w:rPr>
                    </w:pPr>
                    <w:r w:rsidRPr="00C877FB">
                      <w:rPr>
                        <w:lang w:val="en-NZ"/>
                      </w:rPr>
                      <w:t>Front-end development: HTML, CSS, Figma, Bootstrap,</w:t>
                    </w:r>
                    <w:r>
                      <w:rPr>
                        <w:lang w:val="en-NZ"/>
                      </w:rPr>
                      <w:t xml:space="preserve"> </w:t>
                    </w:r>
                    <w:r w:rsidRPr="00C877FB">
                      <w:rPr>
                        <w:lang w:val="en-NZ"/>
                      </w:rPr>
                      <w:t>JavaScript</w:t>
                    </w:r>
                  </w:p>
                  <w:p w14:paraId="1A6A59DC" w14:textId="77777777" w:rsidR="00C877FB" w:rsidRPr="00C877FB" w:rsidRDefault="00C877FB" w:rsidP="00C877FB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lang w:val="en-NZ"/>
                      </w:rPr>
                    </w:pPr>
                    <w:r w:rsidRPr="00C877FB">
                      <w:rPr>
                        <w:lang w:val="en-NZ"/>
                      </w:rPr>
                      <w:t xml:space="preserve">Back-end and web design: </w:t>
                    </w:r>
                    <w:proofErr w:type="gramStart"/>
                    <w:r w:rsidRPr="00C877FB">
                      <w:rPr>
                        <w:lang w:val="en-NZ"/>
                      </w:rPr>
                      <w:t>React</w:t>
                    </w:r>
                    <w:proofErr w:type="gramEnd"/>
                    <w:r w:rsidRPr="00C877FB">
                      <w:rPr>
                        <w:lang w:val="en-NZ"/>
                      </w:rPr>
                      <w:t> </w:t>
                    </w:r>
                  </w:p>
                  <w:p w14:paraId="7D060317" w14:textId="77777777" w:rsidR="00C877FB" w:rsidRPr="00C877FB" w:rsidRDefault="00C877FB" w:rsidP="00C877FB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lang w:val="en-NZ"/>
                      </w:rPr>
                    </w:pPr>
                    <w:r w:rsidRPr="00C877FB">
                      <w:rPr>
                        <w:lang w:val="en-NZ"/>
                      </w:rPr>
                      <w:t>Database design: MongoDB, MySQL, Redis</w:t>
                    </w:r>
                  </w:p>
                  <w:p w14:paraId="6AB19612" w14:textId="77777777" w:rsidR="00C877FB" w:rsidRPr="00C877FB" w:rsidRDefault="00C877FB" w:rsidP="00C877FB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lang w:val="en-NZ"/>
                      </w:rPr>
                    </w:pPr>
                    <w:r w:rsidRPr="00C877FB">
                      <w:rPr>
                        <w:lang w:val="en-NZ"/>
                      </w:rPr>
                      <w:t>API development </w:t>
                    </w:r>
                  </w:p>
                  <w:p w14:paraId="5022AF54" w14:textId="77777777" w:rsidR="00C877FB" w:rsidRDefault="00C877FB" w:rsidP="00C877FB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lang w:val="en-NZ"/>
                      </w:rPr>
                    </w:pPr>
                    <w:r w:rsidRPr="00C877FB">
                      <w:rPr>
                        <w:lang w:val="en-NZ"/>
                      </w:rPr>
                      <w:t>Software deployment</w:t>
                    </w:r>
                  </w:p>
                  <w:p w14:paraId="29A05CCC" w14:textId="77777777" w:rsidR="00C877FB" w:rsidRDefault="00C877FB" w:rsidP="00C877FB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lang w:val="en-NZ"/>
                      </w:rPr>
                    </w:pPr>
                    <w:r>
                      <w:rPr>
                        <w:lang w:val="en-NZ"/>
                      </w:rPr>
                      <w:t>Practical and insightful approach to problems</w:t>
                    </w:r>
                  </w:p>
                  <w:p w14:paraId="6E8AD303" w14:textId="7D82936F" w:rsidR="00C877FB" w:rsidRDefault="00C877FB" w:rsidP="00C877FB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lang w:val="en-NZ"/>
                      </w:rPr>
                    </w:pPr>
                    <w:r>
                      <w:rPr>
                        <w:lang w:val="en-NZ"/>
                      </w:rPr>
                      <w:t>Strong communication</w:t>
                    </w:r>
                    <w:r w:rsidR="007B5636">
                      <w:rPr>
                        <w:lang w:val="en-NZ"/>
                      </w:rPr>
                      <w:t xml:space="preserve"> and collaboration</w:t>
                    </w:r>
                  </w:p>
                  <w:p w14:paraId="6CC422D1" w14:textId="32CB4EC0" w:rsidR="00BA56D5" w:rsidRPr="00C877FB" w:rsidRDefault="007B5636" w:rsidP="00C877FB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lang w:val="en-NZ"/>
                      </w:rPr>
                    </w:pPr>
                    <w:r>
                      <w:rPr>
                        <w:lang w:val="en-NZ"/>
                      </w:rPr>
                      <w:t>Ability to absorb technical information</w:t>
                    </w:r>
                  </w:p>
                </w:sdtContent>
              </w:sdt>
            </w:sdtContent>
          </w:sdt>
        </w:tc>
      </w:tr>
      <w:tr w:rsidR="00BA56D5" w14:paraId="6E4D3F31" w14:textId="77777777" w:rsidTr="000766D2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C318530" w14:textId="77777777" w:rsidR="00BA56D5" w:rsidRDefault="008F7017">
            <w:pPr>
              <w:pStyle w:val="Heading1"/>
            </w:pPr>
            <w:r>
              <w:t>Work History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2CF4520" w14:textId="77777777" w:rsidR="00BA56D5" w:rsidRDefault="00BA56D5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A49AD8CBDD71405CA7BBB718479E8B2A"/>
                  </w:placeholder>
                  <w15:repeatingSectionItem/>
                </w:sdtPr>
                <w:sdtEndPr/>
                <w:sdtContent>
                  <w:p w14:paraId="549BA96D" w14:textId="6B97E260" w:rsidR="00BA56D5" w:rsidRDefault="00C877FB">
                    <w:pPr>
                      <w:pStyle w:val="Heading2"/>
                    </w:pPr>
                    <w:r>
                      <w:t>FREELANCE SOFTware – Web developer</w:t>
                    </w:r>
                  </w:p>
                  <w:p w14:paraId="6D7ED8F4" w14:textId="77777777" w:rsidR="00C877FB" w:rsidRDefault="00C877FB">
                    <w:pPr>
                      <w:pStyle w:val="ResumeText"/>
                    </w:pPr>
                    <w:r>
                      <w:t>2023-Current</w:t>
                    </w:r>
                  </w:p>
                  <w:p w14:paraId="6AD6A177" w14:textId="77777777" w:rsidR="00C877FB" w:rsidRDefault="00C877FB">
                    <w:pPr>
                      <w:pStyle w:val="ResumeText"/>
                    </w:pPr>
                    <w:r>
                      <w:t>Creating websites for businesses:</w:t>
                    </w:r>
                  </w:p>
                  <w:p w14:paraId="72BF9B67" w14:textId="6B97E260" w:rsidR="00BA56D5" w:rsidRDefault="007B5636">
                    <w:pPr>
                      <w:pStyle w:val="ResumeText"/>
                    </w:pPr>
                    <w:r>
                      <w:t>(Add project and link to website)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31842274"/>
                  <w:placeholder>
                    <w:docPart w:val="18454F7CF48D4264976FDB4333D8CAFF"/>
                  </w:placeholder>
                  <w15:repeatingSectionItem/>
                </w:sdtPr>
                <w:sdtContent>
                  <w:p w14:paraId="0C3E6453" w14:textId="78DF9D27" w:rsidR="008C7139" w:rsidRDefault="008C7139" w:rsidP="008C7139">
                    <w:pPr>
                      <w:pStyle w:val="Heading2"/>
                    </w:pPr>
                    <w:r>
                      <w:t>Mt Erin Fruit Services</w:t>
                    </w:r>
                  </w:p>
                  <w:p w14:paraId="7E99D054" w14:textId="2A8560EF" w:rsidR="008C7139" w:rsidRPr="008C7139" w:rsidRDefault="008C7139" w:rsidP="008C7139">
                    <w:pPr>
                      <w:spacing w:after="0"/>
                    </w:pPr>
                    <w:r>
                      <w:t>2024-current</w:t>
                    </w:r>
                  </w:p>
                  <w:p w14:paraId="509B869D" w14:textId="77777777" w:rsidR="008C7139" w:rsidRDefault="008C7139" w:rsidP="008C7139">
                    <w:pPr>
                      <w:spacing w:after="0"/>
                    </w:pPr>
                    <w:r>
                      <w:t>Production Co-Ordinator</w:t>
                    </w:r>
                  </w:p>
                  <w:p w14:paraId="7988134B" w14:textId="77777777" w:rsidR="008C7139" w:rsidRDefault="008C7139" w:rsidP="008C7139">
                    <w:pPr>
                      <w:spacing w:after="0"/>
                    </w:pPr>
                    <w:r>
                      <w:t xml:space="preserve">Supervisor for the Shift Leader, Stacking Supervisor and Yard Supervisor. </w:t>
                    </w:r>
                  </w:p>
                  <w:p w14:paraId="7459116A" w14:textId="7EF0D9C7" w:rsidR="008C7139" w:rsidRPr="009D790E" w:rsidRDefault="008C7139" w:rsidP="008C7139">
                    <w:pPr>
                      <w:spacing w:after="0"/>
                    </w:pPr>
                    <w:r>
                      <w:t>Assistant to the Head of Operations</w:t>
                    </w:r>
                  </w:p>
                  <w:p w14:paraId="46E85EAE" w14:textId="17FE0260" w:rsidR="008C7139" w:rsidRDefault="008C7139">
                    <w:pPr>
                      <w:pStyle w:val="Heading2"/>
                    </w:pPr>
                  </w:p>
                  <w:p w14:paraId="7F743EC3" w14:textId="45C570FC" w:rsidR="008C7139" w:rsidRDefault="008C7139">
                    <w:pPr>
                      <w:pStyle w:val="ResumeText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65197789"/>
                  <w:placeholder>
                    <w:docPart w:val="A49AD8CBDD71405CA7BBB718479E8B2A"/>
                  </w:placeholder>
                  <w15:repeatingSectionItem/>
                </w:sdtPr>
                <w:sdtEndPr/>
                <w:sdtContent>
                  <w:p w14:paraId="3BB9B255" w14:textId="5B3C130E" w:rsidR="00BA56D5" w:rsidRDefault="00C877FB">
                    <w:pPr>
                      <w:pStyle w:val="Heading2"/>
                    </w:pPr>
                    <w:r>
                      <w:t>Kraft Heinz watties – machine operator</w:t>
                    </w:r>
                  </w:p>
                  <w:p w14:paraId="7BD52629" w14:textId="77777777" w:rsidR="00C877FB" w:rsidRDefault="00C877FB">
                    <w:pPr>
                      <w:pStyle w:val="ResumeText"/>
                    </w:pPr>
                    <w:r>
                      <w:t>2016-Current</w:t>
                    </w:r>
                  </w:p>
                  <w:p w14:paraId="5DFB40B7" w14:textId="515E88FD" w:rsidR="00BA56D5" w:rsidRDefault="00C877FB">
                    <w:pPr>
                      <w:pStyle w:val="ResumeText"/>
                    </w:pPr>
                    <w:r>
                      <w:t>Running production line equipment efficiently</w:t>
                    </w:r>
                    <w:r w:rsidR="00191C21">
                      <w:t xml:space="preserve">, set up and ensure all </w:t>
                    </w:r>
                    <w:proofErr w:type="spellStart"/>
                    <w:r w:rsidR="00191C21">
                      <w:t>Critcial</w:t>
                    </w:r>
                    <w:proofErr w:type="spellEnd"/>
                    <w:r w:rsidR="00191C21">
                      <w:t xml:space="preserve"> Control Points are functioning correctly.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52451659"/>
                  <w:placeholder>
                    <w:docPart w:val="A49AD8CBDD71405CA7BBB718479E8B2A"/>
                  </w:placeholder>
                  <w15:repeatingSectionItem/>
                </w:sdtPr>
                <w:sdtEndPr/>
                <w:sdtContent>
                  <w:p w14:paraId="0AEEA485" w14:textId="1502A8E1" w:rsidR="00BA56D5" w:rsidRDefault="00C877FB">
                    <w:pPr>
                      <w:pStyle w:val="Heading2"/>
                    </w:pPr>
                    <w:r>
                      <w:t>the cooperative college – office administrator</w:t>
                    </w:r>
                  </w:p>
                  <w:p w14:paraId="359A80BF" w14:textId="77777777" w:rsidR="00C877FB" w:rsidRDefault="00C877FB">
                    <w:pPr>
                      <w:pStyle w:val="ResumeText"/>
                    </w:pPr>
                    <w:r>
                      <w:t>2011-2014</w:t>
                    </w:r>
                  </w:p>
                  <w:p w14:paraId="3D7B231C" w14:textId="61F7C1AC" w:rsidR="00313973" w:rsidRDefault="00C877FB">
                    <w:pPr>
                      <w:pStyle w:val="ResumeText"/>
                    </w:pPr>
                    <w:r>
                      <w:t>Maintain information systems, create documentation, coordinate student activities, prepare course materials</w:t>
                    </w:r>
                    <w:r w:rsidR="00313973">
                      <w:t xml:space="preserve">, </w:t>
                    </w:r>
                    <w:proofErr w:type="gramStart"/>
                    <w:r w:rsidR="00313973">
                      <w:t>develop</w:t>
                    </w:r>
                    <w:proofErr w:type="gramEnd"/>
                    <w:r w:rsidR="00313973">
                      <w:t xml:space="preserve"> and manage website content.</w:t>
                    </w:r>
                  </w:p>
                  <w:p w14:paraId="002A3559" w14:textId="63C57968" w:rsidR="00BA56D5" w:rsidRDefault="00313973">
                    <w:pPr>
                      <w:pStyle w:val="ResumeText"/>
                    </w:pPr>
                    <w:r w:rsidRPr="00313973">
                      <w:t>Skilled in MS Word, Excel, PowerPoint, Adobe Pro</w:t>
                    </w:r>
                    <w:r>
                      <w:t>.</w:t>
                    </w:r>
                  </w:p>
                </w:sdtContent>
              </w:sdt>
            </w:sdtContent>
          </w:sdt>
        </w:tc>
      </w:tr>
      <w:tr w:rsidR="00BA56D5" w14:paraId="7177EF3F" w14:textId="77777777" w:rsidTr="000766D2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47E2CEC" w14:textId="77777777" w:rsidR="00BA56D5" w:rsidRDefault="008F7017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78E0DD0" w14:textId="77777777" w:rsidR="00BA56D5" w:rsidRDefault="00BA56D5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A49AD8CBDD71405CA7BBB718479E8B2A"/>
                  </w:placeholder>
                  <w15:repeatingSectionItem/>
                </w:sdtPr>
                <w:sdtEndPr/>
                <w:sdtContent>
                  <w:p w14:paraId="3FB4A141" w14:textId="376C771B" w:rsidR="00BA56D5" w:rsidRDefault="00C877FB">
                    <w:pPr>
                      <w:pStyle w:val="Heading2"/>
                    </w:pPr>
                    <w:r>
                      <w:t>institute of data/auckland university of technology</w:t>
                    </w:r>
                  </w:p>
                  <w:p w14:paraId="58751156" w14:textId="560E97E1" w:rsidR="00C877FB" w:rsidRDefault="00C877FB" w:rsidP="007B5636">
                    <w:pPr>
                      <w:spacing w:after="0"/>
                    </w:pPr>
                    <w:r>
                      <w:t>2023 – Current</w:t>
                    </w:r>
                  </w:p>
                  <w:p w14:paraId="0F9B1967" w14:textId="522E14F2" w:rsidR="00BA56D5" w:rsidRDefault="00C877FB">
                    <w:r>
                      <w:t>Certificate in Software Engineering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A49AD8CBDD71405CA7BBB718479E8B2A"/>
                  </w:placeholder>
                  <w15:repeatingSectionItem/>
                </w:sdtPr>
                <w:sdtEndPr/>
                <w:sdtContent>
                  <w:p w14:paraId="4C2A2F47" w14:textId="47FF293C" w:rsidR="00BA56D5" w:rsidRDefault="007B5636">
                    <w:pPr>
                      <w:pStyle w:val="Heading2"/>
                    </w:pPr>
                    <w:r>
                      <w:t>city and guilds</w:t>
                    </w:r>
                  </w:p>
                  <w:p w14:paraId="30BFBDB2" w14:textId="65B9BB12" w:rsidR="007B5636" w:rsidRPr="007B5636" w:rsidRDefault="007B5636" w:rsidP="007B5636">
                    <w:pPr>
                      <w:spacing w:after="0"/>
                    </w:pPr>
                    <w:r w:rsidRPr="007B5636">
                      <w:t>Graduated 2013</w:t>
                    </w:r>
                  </w:p>
                  <w:p w14:paraId="09648CBD" w14:textId="54EF29FD" w:rsidR="00BA56D5" w:rsidRDefault="007B5636">
                    <w:r>
                      <w:t>Diploma in Business and Administration</w:t>
                    </w:r>
                  </w:p>
                </w:sdtContent>
              </w:sdt>
            </w:sdtContent>
          </w:sdt>
        </w:tc>
      </w:tr>
      <w:tr w:rsidR="00BA56D5" w14:paraId="359ED341" w14:textId="77777777" w:rsidTr="000766D2">
        <w:tc>
          <w:tcPr>
            <w:tcW w:w="1778" w:type="dxa"/>
            <w:tcBorders>
              <w:top w:val="single" w:sz="4" w:space="0" w:color="418AB3" w:themeColor="accent1"/>
              <w:bottom w:val="nil"/>
            </w:tcBorders>
          </w:tcPr>
          <w:p w14:paraId="212233C2" w14:textId="031A4E68" w:rsidR="00BA56D5" w:rsidRDefault="00C877FB">
            <w:pPr>
              <w:pStyle w:val="Heading1"/>
            </w:pPr>
            <w:r>
              <w:t>s</w:t>
            </w:r>
            <w:r w:rsidR="007B5636">
              <w:t>hort courses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nil"/>
            </w:tcBorders>
          </w:tcPr>
          <w:p w14:paraId="3828544C" w14:textId="071C009F" w:rsidR="00BA56D5" w:rsidRDefault="00BA56D5"/>
        </w:tc>
        <w:tc>
          <w:tcPr>
            <w:tcW w:w="7830" w:type="dxa"/>
            <w:tcBorders>
              <w:top w:val="single" w:sz="4" w:space="0" w:color="418AB3" w:themeColor="accent1"/>
              <w:bottom w:val="nil"/>
            </w:tcBorders>
          </w:tcPr>
          <w:sdt>
            <w:sdtPr>
              <w:rPr>
                <w:b/>
                <w:bCs/>
                <w:caps/>
              </w:rPr>
              <w:id w:val="-1883713024"/>
              <w15:color w:val="C0C0C0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b/>
                    <w:bCs/>
                    <w:caps/>
                  </w:rPr>
                  <w:id w:val="-630405729"/>
                  <w:placeholder>
                    <w:docPart w:val="A49AD8CBDD71405CA7BBB718479E8B2A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030FC4EF" w14:textId="66CC39D2" w:rsidR="00BA56D5" w:rsidRDefault="000B6DCC" w:rsidP="007B5636">
                    <w:pPr>
                      <w:pStyle w:val="ContactInfo"/>
                      <w:jc w:val="left"/>
                    </w:pPr>
                    <w:r>
                      <w:rPr>
                        <w:b/>
                        <w:bCs/>
                        <w:caps/>
                      </w:rPr>
                      <w:t>CSS introduction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Codecademy</w:t>
                    </w:r>
                    <w:proofErr w:type="spellEnd"/>
                  </w:p>
                </w:sdtContent>
              </w:sdt>
              <w:sdt>
                <w:sdtPr>
                  <w:rPr>
                    <w:b/>
                    <w:bCs/>
                    <w:caps/>
                  </w:rPr>
                  <w:id w:val="-126557267"/>
                  <w:placeholder>
                    <w:docPart w:val="9ECFBD1C85FE483688F6200624299F57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65E1E704" w14:textId="7386AD10" w:rsidR="000B6DCC" w:rsidRDefault="000B6DCC" w:rsidP="007B5636">
                    <w:pPr>
                      <w:pStyle w:val="ContactInfo"/>
                      <w:jc w:val="left"/>
                    </w:pPr>
                    <w:r>
                      <w:rPr>
                        <w:b/>
                        <w:bCs/>
                        <w:caps/>
                      </w:rPr>
                      <w:t>HTML introduction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Codecademy</w:t>
                    </w:r>
                    <w:proofErr w:type="spellEnd"/>
                  </w:p>
                </w:sdtContent>
              </w:sdt>
            </w:sdtContent>
          </w:sdt>
          <w:p w14:paraId="724AAB69" w14:textId="0AB20F86" w:rsidR="007B5636" w:rsidRDefault="007B5636" w:rsidP="007B5636">
            <w:pPr>
              <w:pStyle w:val="ContactInfo"/>
              <w:jc w:val="left"/>
            </w:pPr>
          </w:p>
        </w:tc>
      </w:tr>
      <w:tr w:rsidR="007B5636" w14:paraId="67B33ADC" w14:textId="77777777" w:rsidTr="007B5636">
        <w:tc>
          <w:tcPr>
            <w:tcW w:w="1778" w:type="dxa"/>
          </w:tcPr>
          <w:p w14:paraId="2EB000AF" w14:textId="77777777" w:rsidR="007B5636" w:rsidRDefault="007B5636" w:rsidP="00D40286">
            <w:pPr>
              <w:pStyle w:val="Heading1"/>
            </w:pPr>
            <w:r>
              <w:t>INterests</w:t>
            </w:r>
          </w:p>
        </w:tc>
        <w:tc>
          <w:tcPr>
            <w:tcW w:w="472" w:type="dxa"/>
          </w:tcPr>
          <w:p w14:paraId="31170939" w14:textId="77777777" w:rsidR="007B5636" w:rsidRDefault="007B5636" w:rsidP="00D40286"/>
        </w:tc>
        <w:tc>
          <w:tcPr>
            <w:tcW w:w="7830" w:type="dxa"/>
          </w:tcPr>
          <w:sdt>
            <w:sdtPr>
              <w:rPr>
                <w:b/>
                <w:bCs/>
                <w:caps/>
              </w:rPr>
              <w:id w:val="852841630"/>
              <w15:color w:val="C0C0C0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b/>
                    <w:bCs/>
                    <w:caps/>
                  </w:rPr>
                  <w:id w:val="-1815399376"/>
                  <w:placeholder>
                    <w:docPart w:val="471FCC746A224F0587C864F6752EECBA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5BC9ACC4" w14:textId="77777777" w:rsidR="007B5636" w:rsidRDefault="007B5636" w:rsidP="00D40286">
                    <w:pPr>
                      <w:pStyle w:val="ContactInfo"/>
                      <w:jc w:val="left"/>
                      <w:rPr>
                        <w:sz w:val="20"/>
                        <w:szCs w:val="20"/>
                      </w:rPr>
                    </w:pPr>
                    <w:r w:rsidRPr="007B5636">
                      <w:rPr>
                        <w:sz w:val="20"/>
                        <w:szCs w:val="20"/>
                      </w:rPr>
                      <w:t>Technology, robotics, and space</w:t>
                    </w:r>
                  </w:p>
                  <w:p w14:paraId="62F5CBF8" w14:textId="77777777" w:rsidR="007B5636" w:rsidRPr="007B5636" w:rsidRDefault="007B5636" w:rsidP="00D40286">
                    <w:pPr>
                      <w:pStyle w:val="ContactInfo"/>
                      <w:jc w:val="left"/>
                      <w:rPr>
                        <w:sz w:val="20"/>
                        <w:szCs w:val="20"/>
                      </w:rPr>
                    </w:pPr>
                    <w:r w:rsidRPr="007B5636">
                      <w:rPr>
                        <w:sz w:val="20"/>
                        <w:szCs w:val="20"/>
                      </w:rPr>
                      <w:t>Continuous learning</w:t>
                    </w:r>
                  </w:p>
                  <w:p w14:paraId="0A9ED119" w14:textId="77777777" w:rsidR="007B5636" w:rsidRPr="007B5636" w:rsidRDefault="007B5636" w:rsidP="00D40286">
                    <w:pPr>
                      <w:pStyle w:val="ContactInfo"/>
                      <w:jc w:val="left"/>
                      <w:rPr>
                        <w:sz w:val="20"/>
                        <w:szCs w:val="20"/>
                      </w:rPr>
                    </w:pPr>
                    <w:r w:rsidRPr="007B5636">
                      <w:rPr>
                        <w:sz w:val="20"/>
                        <w:szCs w:val="20"/>
                      </w:rPr>
                      <w:t xml:space="preserve">Using my skills to help </w:t>
                    </w:r>
                    <w:proofErr w:type="gramStart"/>
                    <w:r w:rsidRPr="007B5636">
                      <w:rPr>
                        <w:sz w:val="20"/>
                        <w:szCs w:val="20"/>
                      </w:rPr>
                      <w:t>others</w:t>
                    </w:r>
                    <w:proofErr w:type="gramEnd"/>
                  </w:p>
                  <w:p w14:paraId="09C8640F" w14:textId="77777777" w:rsidR="007B5636" w:rsidRDefault="008C7139" w:rsidP="00D40286">
                    <w:pPr>
                      <w:pStyle w:val="ContactInfo"/>
                      <w:jc w:val="left"/>
                    </w:pPr>
                  </w:p>
                </w:sdtContent>
              </w:sdt>
            </w:sdtContent>
          </w:sdt>
        </w:tc>
      </w:tr>
      <w:tr w:rsidR="007B5636" w14:paraId="4E849D4F" w14:textId="77777777" w:rsidTr="007B5636">
        <w:tc>
          <w:tcPr>
            <w:tcW w:w="1778" w:type="dxa"/>
          </w:tcPr>
          <w:p w14:paraId="04D47D71" w14:textId="0DB653CA" w:rsidR="007B5636" w:rsidRDefault="007B5636" w:rsidP="00D40286">
            <w:pPr>
              <w:pStyle w:val="Heading1"/>
            </w:pPr>
          </w:p>
        </w:tc>
        <w:tc>
          <w:tcPr>
            <w:tcW w:w="472" w:type="dxa"/>
          </w:tcPr>
          <w:p w14:paraId="66DD0B3A" w14:textId="77777777" w:rsidR="007B5636" w:rsidRDefault="007B5636" w:rsidP="00D40286"/>
        </w:tc>
        <w:tc>
          <w:tcPr>
            <w:tcW w:w="7830" w:type="dxa"/>
          </w:tcPr>
          <w:p w14:paraId="49048C3B" w14:textId="5B8D60A5" w:rsidR="007B5636" w:rsidRDefault="007B5636" w:rsidP="00D40286">
            <w:pPr>
              <w:pStyle w:val="ContactInfo"/>
              <w:jc w:val="left"/>
            </w:pPr>
          </w:p>
        </w:tc>
      </w:tr>
    </w:tbl>
    <w:p w14:paraId="291B450C" w14:textId="77777777" w:rsidR="00BA56D5" w:rsidRDefault="00BA56D5"/>
    <w:p w14:paraId="1634AE6F" w14:textId="77777777" w:rsidR="000A6F38" w:rsidRPr="000A6F38" w:rsidRDefault="000A6F38" w:rsidP="000A6F38">
      <w:pPr>
        <w:tabs>
          <w:tab w:val="left" w:pos="8772"/>
        </w:tabs>
      </w:pPr>
    </w:p>
    <w:sectPr w:rsidR="000A6F38" w:rsidRPr="000A6F38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69390" w14:textId="77777777" w:rsidR="00A1286E" w:rsidRDefault="00A1286E">
      <w:pPr>
        <w:spacing w:before="0" w:after="0" w:line="240" w:lineRule="auto"/>
      </w:pPr>
      <w:r>
        <w:separator/>
      </w:r>
    </w:p>
  </w:endnote>
  <w:endnote w:type="continuationSeparator" w:id="0">
    <w:p w14:paraId="5DDEAB5F" w14:textId="77777777" w:rsidR="00A1286E" w:rsidRDefault="00A128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032"/>
      <w:gridCol w:w="5048"/>
    </w:tblGrid>
    <w:tr w:rsidR="00BA56D5" w14:paraId="60812986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5804DFDC" w14:textId="49EFAD6C"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FE554E3F050C4A3090CBADAEF2A1F780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4E0CEA31" w14:textId="1A70B55D" w:rsidR="00BA56D5" w:rsidRDefault="00FE12C1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r>
                <w:t>You might want to include your GPA here and a brief summary of relevant coursework, awards, and honors.</w:t>
              </w:r>
            </w:p>
          </w:tc>
        </w:sdtContent>
      </w:sdt>
    </w:tr>
  </w:tbl>
  <w:p w14:paraId="5622DDB5" w14:textId="77777777"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11282" w14:textId="77777777" w:rsidR="00A1286E" w:rsidRDefault="00A1286E">
      <w:pPr>
        <w:spacing w:before="0" w:after="0" w:line="240" w:lineRule="auto"/>
      </w:pPr>
      <w:r>
        <w:separator/>
      </w:r>
    </w:p>
  </w:footnote>
  <w:footnote w:type="continuationSeparator" w:id="0">
    <w:p w14:paraId="25C9524F" w14:textId="77777777" w:rsidR="00A1286E" w:rsidRDefault="00A1286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04857"/>
    <w:multiLevelType w:val="multilevel"/>
    <w:tmpl w:val="0BF6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70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56"/>
    <w:rsid w:val="00065CC5"/>
    <w:rsid w:val="000766D2"/>
    <w:rsid w:val="000A6F38"/>
    <w:rsid w:val="000B6DCC"/>
    <w:rsid w:val="000E50AB"/>
    <w:rsid w:val="00121C27"/>
    <w:rsid w:val="00122930"/>
    <w:rsid w:val="00125526"/>
    <w:rsid w:val="00191C21"/>
    <w:rsid w:val="00191C77"/>
    <w:rsid w:val="001C5913"/>
    <w:rsid w:val="00214C5A"/>
    <w:rsid w:val="00216FD9"/>
    <w:rsid w:val="00233BD6"/>
    <w:rsid w:val="002814D8"/>
    <w:rsid w:val="002D633C"/>
    <w:rsid w:val="00312FDC"/>
    <w:rsid w:val="00313973"/>
    <w:rsid w:val="00332C78"/>
    <w:rsid w:val="0035622C"/>
    <w:rsid w:val="00394118"/>
    <w:rsid w:val="00435DDB"/>
    <w:rsid w:val="00491DB8"/>
    <w:rsid w:val="00494C50"/>
    <w:rsid w:val="004D3555"/>
    <w:rsid w:val="005D4134"/>
    <w:rsid w:val="00600A92"/>
    <w:rsid w:val="00600E56"/>
    <w:rsid w:val="006776AE"/>
    <w:rsid w:val="006812AA"/>
    <w:rsid w:val="006C19AC"/>
    <w:rsid w:val="006F0F86"/>
    <w:rsid w:val="00704960"/>
    <w:rsid w:val="007073C3"/>
    <w:rsid w:val="00793056"/>
    <w:rsid w:val="007B5636"/>
    <w:rsid w:val="00883C95"/>
    <w:rsid w:val="008864F2"/>
    <w:rsid w:val="008A2D21"/>
    <w:rsid w:val="008A4A21"/>
    <w:rsid w:val="008C7139"/>
    <w:rsid w:val="008F1F72"/>
    <w:rsid w:val="008F7017"/>
    <w:rsid w:val="009613A3"/>
    <w:rsid w:val="009675BE"/>
    <w:rsid w:val="009749EB"/>
    <w:rsid w:val="009D790E"/>
    <w:rsid w:val="00A1286E"/>
    <w:rsid w:val="00A47FFE"/>
    <w:rsid w:val="00A85A92"/>
    <w:rsid w:val="00AF1A58"/>
    <w:rsid w:val="00B50C76"/>
    <w:rsid w:val="00BA56D5"/>
    <w:rsid w:val="00C14551"/>
    <w:rsid w:val="00C70C44"/>
    <w:rsid w:val="00C82D5C"/>
    <w:rsid w:val="00C844AF"/>
    <w:rsid w:val="00C877FB"/>
    <w:rsid w:val="00D362AF"/>
    <w:rsid w:val="00D875B7"/>
    <w:rsid w:val="00DB34E1"/>
    <w:rsid w:val="00DC71AD"/>
    <w:rsid w:val="00DD6EE7"/>
    <w:rsid w:val="00EC684F"/>
    <w:rsid w:val="00FB2F51"/>
    <w:rsid w:val="00FE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FEB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link w:val="Heading1Char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877F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B5636"/>
    <w:rPr>
      <w:rFonts w:asciiTheme="majorHAnsi" w:eastAsiaTheme="majorEastAsia" w:hAnsiTheme="majorHAnsi" w:cstheme="majorBidi"/>
      <w:caps/>
      <w:color w:val="306785" w:themeColor="accent1" w:themeShade="BF"/>
      <w:kern w:val="20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8C713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w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796BF8E91C447498DA129B645952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2793D-F161-45F6-8EE8-091F80D1D57C}"/>
      </w:docPartPr>
      <w:docPartBody>
        <w:p w:rsidR="00077058" w:rsidRDefault="001A482A">
          <w:pPr>
            <w:pStyle w:val="D796BF8E91C447498DA129B64595227F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AE7BF9DC65ED4851ADC3F91FAD333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B4F24-8258-4915-AB42-E9FE82EEAE07}"/>
      </w:docPartPr>
      <w:docPartBody>
        <w:p w:rsidR="00077058" w:rsidRDefault="001A482A">
          <w:pPr>
            <w:pStyle w:val="AE7BF9DC65ED4851ADC3F91FAD3333A0"/>
          </w:pPr>
          <w:r>
            <w:t>[Professional or technical skills]</w:t>
          </w:r>
        </w:p>
      </w:docPartBody>
    </w:docPart>
    <w:docPart>
      <w:docPartPr>
        <w:name w:val="A49AD8CBDD71405CA7BBB718479E8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65D6B-8679-4DA9-A4EF-E18D0117916D}"/>
      </w:docPartPr>
      <w:docPartBody>
        <w:p w:rsidR="00077058" w:rsidRDefault="001A482A">
          <w:pPr>
            <w:pStyle w:val="A49AD8CBDD71405CA7BBB718479E8B2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E554E3F050C4A3090CBADAEF2A1F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0361B-1094-4C01-8281-CE0C713337DB}"/>
      </w:docPartPr>
      <w:docPartBody>
        <w:p w:rsidR="00077058" w:rsidRDefault="001A482A">
          <w:pPr>
            <w:pStyle w:val="FE554E3F050C4A3090CBADAEF2A1F780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E647F76E60D242FDA51C70D9268D7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35CA5-DE34-472E-9C01-B1271A7C7FEA}"/>
      </w:docPartPr>
      <w:docPartBody>
        <w:p w:rsidR="00077058" w:rsidRDefault="00FB0CE9" w:rsidP="00FB0CE9">
          <w:pPr>
            <w:pStyle w:val="E647F76E60D242FDA51C70D9268D74A4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471FCC746A224F0587C864F6752EE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7DE19-F9EA-4138-A6D4-2671115AB07A}"/>
      </w:docPartPr>
      <w:docPartBody>
        <w:p w:rsidR="00077058" w:rsidRDefault="00FB0CE9" w:rsidP="00FB0CE9">
          <w:pPr>
            <w:pStyle w:val="471FCC746A224F0587C864F6752EECB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CFBD1C85FE483688F6200624299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87FC-433D-4C2A-9C04-F6867537DD18}"/>
      </w:docPartPr>
      <w:docPartBody>
        <w:p w:rsidR="00C16BA1" w:rsidRDefault="00653925" w:rsidP="00653925">
          <w:pPr>
            <w:pStyle w:val="9ECFBD1C85FE483688F6200624299F5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8454F7CF48D4264976FDB4333D8C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A43FC-12F5-4C61-B3B9-FF3CAB461651}"/>
      </w:docPartPr>
      <w:docPartBody>
        <w:p w:rsidR="008C4147" w:rsidRDefault="008C4147" w:rsidP="008C4147">
          <w:pPr>
            <w:pStyle w:val="18454F7CF48D4264976FDB4333D8CAF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E9"/>
    <w:rsid w:val="00077058"/>
    <w:rsid w:val="0014151F"/>
    <w:rsid w:val="001A482A"/>
    <w:rsid w:val="001E32BD"/>
    <w:rsid w:val="001E7393"/>
    <w:rsid w:val="00653925"/>
    <w:rsid w:val="008C4147"/>
    <w:rsid w:val="00B23C4E"/>
    <w:rsid w:val="00C16BA1"/>
    <w:rsid w:val="00D10F47"/>
    <w:rsid w:val="00DF7D4A"/>
    <w:rsid w:val="00E1026B"/>
    <w:rsid w:val="00FB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N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nhideWhenUsed/>
    <w:qFormat/>
    <w:rPr>
      <w:color w:val="0F476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8C4147"/>
    <w:rPr>
      <w:color w:val="808080"/>
    </w:rPr>
  </w:style>
  <w:style w:type="paragraph" w:customStyle="1" w:styleId="D796BF8E91C447498DA129B64595227F">
    <w:name w:val="D796BF8E91C447498DA129B64595227F"/>
  </w:style>
  <w:style w:type="paragraph" w:customStyle="1" w:styleId="AE7BF9DC65ED4851ADC3F91FAD3333A0">
    <w:name w:val="AE7BF9DC65ED4851ADC3F91FAD3333A0"/>
  </w:style>
  <w:style w:type="paragraph" w:customStyle="1" w:styleId="A49AD8CBDD71405CA7BBB718479E8B2A">
    <w:name w:val="A49AD8CBDD71405CA7BBB718479E8B2A"/>
  </w:style>
  <w:style w:type="paragraph" w:customStyle="1" w:styleId="FE554E3F050C4A3090CBADAEF2A1F780">
    <w:name w:val="FE554E3F050C4A3090CBADAEF2A1F780"/>
  </w:style>
  <w:style w:type="paragraph" w:customStyle="1" w:styleId="E647F76E60D242FDA51C70D9268D74A4">
    <w:name w:val="E647F76E60D242FDA51C70D9268D74A4"/>
    <w:rsid w:val="00FB0CE9"/>
  </w:style>
  <w:style w:type="paragraph" w:customStyle="1" w:styleId="50C60A76E11A485FAE3E4B7F7507974B">
    <w:name w:val="50C60A76E11A485FAE3E4B7F7507974B"/>
    <w:rsid w:val="008C4147"/>
    <w:pPr>
      <w:spacing w:line="278" w:lineRule="auto"/>
    </w:pPr>
    <w:rPr>
      <w:sz w:val="24"/>
      <w:szCs w:val="24"/>
    </w:rPr>
  </w:style>
  <w:style w:type="paragraph" w:customStyle="1" w:styleId="471FCC746A224F0587C864F6752EECBA">
    <w:name w:val="471FCC746A224F0587C864F6752EECBA"/>
    <w:rsid w:val="00FB0CE9"/>
  </w:style>
  <w:style w:type="paragraph" w:customStyle="1" w:styleId="9ECFBD1C85FE483688F6200624299F57">
    <w:name w:val="9ECFBD1C85FE483688F6200624299F57"/>
    <w:rsid w:val="00653925"/>
  </w:style>
  <w:style w:type="paragraph" w:customStyle="1" w:styleId="18454F7CF48D4264976FDB4333D8CAFF">
    <w:name w:val="18454F7CF48D4264976FDB4333D8CAFF"/>
    <w:rsid w:val="008C4147"/>
    <w:pPr>
      <w:spacing w:line="278" w:lineRule="auto"/>
    </w:pPr>
    <w:rPr>
      <w:sz w:val="24"/>
      <w:szCs w:val="24"/>
    </w:rPr>
  </w:style>
  <w:style w:type="paragraph" w:customStyle="1" w:styleId="87D19AD076814B7484B701FFB268F5F1">
    <w:name w:val="87D19AD076814B7484B701FFB268F5F1"/>
    <w:rsid w:val="008C4147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40F241-5A2F-4A64-AD42-ADC389C4C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</Template>
  <TotalTime>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2023-12-12T03:21:00Z</dcterms:created>
  <dcterms:modified xsi:type="dcterms:W3CDTF">2024-04-08T01:21:00Z</dcterms:modified>
</cp:coreProperties>
</file>